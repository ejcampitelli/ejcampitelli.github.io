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>ecampitelli.com.ar</w:t>
      </w: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br/>
        <w:t>  </w:t>
      </w: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br/>
        <w:t>Servidor primario:</w:t>
      </w: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br/>
        <w:t>- 200.58.112.193</w:t>
      </w: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br/>
        <w:t>- ns3.hostmar.com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>Servidor secundario:</w:t>
      </w: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br/>
        <w:t>- 200.58.112.101</w:t>
      </w: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br/>
        <w:t>- ns4.hostmar.com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br/>
      </w: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>Entidad Administradora: Luciana Cabanillas</w:t>
      </w: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br/>
        <w:t>Contacto Técnico: Luciana Cabanillas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>usuario: enrique </w:t>
      </w: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br/>
        <w:t>password: bariloche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>DATOS DEL PANEL DE CONTROL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hyperlink r:id="rId4" w:tgtFrame="_blank" w:history="1">
        <w:r w:rsidRPr="004F2FF6">
          <w:rPr>
            <w:rFonts w:ascii="Arial" w:hAnsi="Arial" w:cs="Arial"/>
            <w:b/>
            <w:bCs/>
            <w:color w:val="0066CC"/>
            <w:sz w:val="24"/>
            <w:szCs w:val="24"/>
            <w:u w:val="single"/>
            <w:lang w:eastAsia="es-ES_tradnl"/>
          </w:rPr>
          <w:t>http://www.ecampitelli/dpanel</w:t>
        </w:r>
      </w:hyperlink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br/>
      </w:r>
      <w:hyperlink r:id="rId5" w:tgtFrame="_blank" w:history="1">
        <w:r w:rsidRPr="004F2FF6">
          <w:rPr>
            <w:rFonts w:ascii="Arial" w:hAnsi="Arial" w:cs="Arial"/>
            <w:b/>
            <w:bCs/>
            <w:color w:val="0066CC"/>
            <w:sz w:val="24"/>
            <w:szCs w:val="24"/>
            <w:u w:val="single"/>
            <w:lang w:eastAsia="es-ES_tradnl"/>
          </w:rPr>
          <w:t>http://200.58.121.59/dpanel</w:t>
        </w:r>
      </w:hyperlink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br/>
      </w: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>usuario: enrique</w:t>
      </w: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br/>
        <w:t>password: bariloche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>FTP Host Address : 200.58.121.59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br/>
      </w: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>DAtos de ftp: para subir archivos a la web!!!!!!!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 xml:space="preserve">servidor ftp: </w:t>
      </w:r>
      <w:hyperlink r:id="rId6" w:tgtFrame="_blank" w:history="1">
        <w:r w:rsidRPr="004F2FF6">
          <w:rPr>
            <w:rFonts w:ascii="Arial" w:hAnsi="Arial" w:cs="Arial"/>
            <w:b/>
            <w:bCs/>
            <w:color w:val="0066CC"/>
            <w:sz w:val="24"/>
            <w:szCs w:val="24"/>
            <w:u w:val="single"/>
            <w:lang w:eastAsia="es-ES_tradnl"/>
          </w:rPr>
          <w:t>ftp.ecampitelli.com.ar</w:t>
        </w:r>
      </w:hyperlink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 xml:space="preserve">UserName: </w:t>
      </w:r>
      <w:hyperlink r:id="rId7" w:history="1">
        <w:r w:rsidRPr="004F2FF6">
          <w:rPr>
            <w:rFonts w:ascii="Arial" w:hAnsi="Arial" w:cs="Arial"/>
            <w:b/>
            <w:bCs/>
            <w:color w:val="0066CC"/>
            <w:sz w:val="24"/>
            <w:szCs w:val="24"/>
            <w:u w:val="single"/>
            <w:lang w:eastAsia="es-ES_tradnl"/>
          </w:rPr>
          <w:t>enrique@ecampitelli.com.ar</w:t>
        </w:r>
      </w:hyperlink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> </w:t>
      </w: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br/>
        <w:t>PassWord: Bariloche2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br/>
      </w: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>IMPORTANTE: Subir los archivos de su sitio a las carpetas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>"www" o bien "public_html"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>CUALQUIER METIDA DE PATA SE FACTURARÁ.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>Saludos.</w:t>
      </w:r>
    </w:p>
    <w:p w:rsidR="002323E5" w:rsidRPr="004F2FF6" w:rsidRDefault="002323E5" w:rsidP="004F2FF6">
      <w:pPr>
        <w:shd w:val="clear" w:color="auto" w:fill="FFFFFF"/>
        <w:spacing w:after="0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  <w:t> </w:t>
      </w:r>
    </w:p>
    <w:p w:rsidR="002323E5" w:rsidRPr="004F2FF6" w:rsidRDefault="002323E5" w:rsidP="004F2FF6">
      <w:pPr>
        <w:shd w:val="clear" w:color="auto" w:fill="FFFFFF"/>
        <w:spacing w:after="105" w:line="240" w:lineRule="auto"/>
        <w:rPr>
          <w:rFonts w:ascii="Tahoma" w:hAnsi="Tahoma" w:cs="Tahoma"/>
          <w:b/>
          <w:bCs/>
          <w:color w:val="2A2A2A"/>
          <w:sz w:val="24"/>
          <w:szCs w:val="24"/>
          <w:lang w:eastAsia="es-ES_tradnl"/>
        </w:rPr>
      </w:pPr>
      <w:r w:rsidRPr="004F2FF6">
        <w:rPr>
          <w:rFonts w:ascii="Arial" w:hAnsi="Arial" w:cs="Arial"/>
          <w:b/>
          <w:bCs/>
          <w:color w:val="2A2A2A"/>
          <w:sz w:val="24"/>
          <w:szCs w:val="24"/>
          <w:lang w:eastAsia="es-ES_tradnl"/>
        </w:rPr>
        <w:t>Leonardo Lozano</w:t>
      </w:r>
    </w:p>
    <w:sectPr w:rsidR="002323E5" w:rsidRPr="004F2FF6" w:rsidSect="003D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2FF6"/>
    <w:rsid w:val="00000A65"/>
    <w:rsid w:val="000018C9"/>
    <w:rsid w:val="00010A57"/>
    <w:rsid w:val="0001136F"/>
    <w:rsid w:val="00016879"/>
    <w:rsid w:val="00021FC7"/>
    <w:rsid w:val="0004111D"/>
    <w:rsid w:val="00057374"/>
    <w:rsid w:val="000615A9"/>
    <w:rsid w:val="000627B3"/>
    <w:rsid w:val="0009024B"/>
    <w:rsid w:val="0010593D"/>
    <w:rsid w:val="001132DF"/>
    <w:rsid w:val="0012115A"/>
    <w:rsid w:val="00122ED3"/>
    <w:rsid w:val="00125A93"/>
    <w:rsid w:val="00127599"/>
    <w:rsid w:val="00130FC9"/>
    <w:rsid w:val="001328B5"/>
    <w:rsid w:val="00171077"/>
    <w:rsid w:val="00174C31"/>
    <w:rsid w:val="0019371F"/>
    <w:rsid w:val="0019387E"/>
    <w:rsid w:val="001943D4"/>
    <w:rsid w:val="00195E62"/>
    <w:rsid w:val="001A0DF2"/>
    <w:rsid w:val="001B3D94"/>
    <w:rsid w:val="001C3365"/>
    <w:rsid w:val="001C518B"/>
    <w:rsid w:val="001C6922"/>
    <w:rsid w:val="001D038E"/>
    <w:rsid w:val="001D15EF"/>
    <w:rsid w:val="001D7BDD"/>
    <w:rsid w:val="001E446D"/>
    <w:rsid w:val="001E79EB"/>
    <w:rsid w:val="001F24FE"/>
    <w:rsid w:val="001F3935"/>
    <w:rsid w:val="001F4659"/>
    <w:rsid w:val="00201E77"/>
    <w:rsid w:val="00205F84"/>
    <w:rsid w:val="00220C5A"/>
    <w:rsid w:val="002243E8"/>
    <w:rsid w:val="002323E5"/>
    <w:rsid w:val="00233A01"/>
    <w:rsid w:val="0023723B"/>
    <w:rsid w:val="00246C11"/>
    <w:rsid w:val="00253A02"/>
    <w:rsid w:val="00264EB5"/>
    <w:rsid w:val="00272298"/>
    <w:rsid w:val="00280808"/>
    <w:rsid w:val="00291DA9"/>
    <w:rsid w:val="002A1A44"/>
    <w:rsid w:val="002B4016"/>
    <w:rsid w:val="002C1A7F"/>
    <w:rsid w:val="002E1C09"/>
    <w:rsid w:val="002E4AE6"/>
    <w:rsid w:val="00306E20"/>
    <w:rsid w:val="00323C93"/>
    <w:rsid w:val="003309BD"/>
    <w:rsid w:val="003606FD"/>
    <w:rsid w:val="0036141A"/>
    <w:rsid w:val="0036377E"/>
    <w:rsid w:val="00390EF8"/>
    <w:rsid w:val="003A2029"/>
    <w:rsid w:val="003B04FB"/>
    <w:rsid w:val="003B3D41"/>
    <w:rsid w:val="003B40BF"/>
    <w:rsid w:val="003C4FEE"/>
    <w:rsid w:val="003C6C6D"/>
    <w:rsid w:val="003D0BCF"/>
    <w:rsid w:val="003D3044"/>
    <w:rsid w:val="003D68D3"/>
    <w:rsid w:val="003F1FFD"/>
    <w:rsid w:val="003F527E"/>
    <w:rsid w:val="00411821"/>
    <w:rsid w:val="00413AF0"/>
    <w:rsid w:val="00415825"/>
    <w:rsid w:val="00433CA1"/>
    <w:rsid w:val="004546AC"/>
    <w:rsid w:val="0047294A"/>
    <w:rsid w:val="00495DF0"/>
    <w:rsid w:val="00496B77"/>
    <w:rsid w:val="004A15E1"/>
    <w:rsid w:val="004A7155"/>
    <w:rsid w:val="004C58B4"/>
    <w:rsid w:val="004D1559"/>
    <w:rsid w:val="004D3A9C"/>
    <w:rsid w:val="004E0716"/>
    <w:rsid w:val="004E6276"/>
    <w:rsid w:val="004F2FF6"/>
    <w:rsid w:val="00506C45"/>
    <w:rsid w:val="00507D35"/>
    <w:rsid w:val="00522D57"/>
    <w:rsid w:val="00544BD1"/>
    <w:rsid w:val="00573E7E"/>
    <w:rsid w:val="005A000F"/>
    <w:rsid w:val="005A0D59"/>
    <w:rsid w:val="005A33FA"/>
    <w:rsid w:val="005A35BA"/>
    <w:rsid w:val="005B28E2"/>
    <w:rsid w:val="005E231B"/>
    <w:rsid w:val="005E272C"/>
    <w:rsid w:val="005E289B"/>
    <w:rsid w:val="005E6210"/>
    <w:rsid w:val="005F705F"/>
    <w:rsid w:val="00601868"/>
    <w:rsid w:val="00610807"/>
    <w:rsid w:val="006208CE"/>
    <w:rsid w:val="0063114C"/>
    <w:rsid w:val="00647B78"/>
    <w:rsid w:val="00656496"/>
    <w:rsid w:val="00665BF7"/>
    <w:rsid w:val="006956B6"/>
    <w:rsid w:val="006A350A"/>
    <w:rsid w:val="006C5C78"/>
    <w:rsid w:val="006D0D4D"/>
    <w:rsid w:val="006D375C"/>
    <w:rsid w:val="006D406F"/>
    <w:rsid w:val="006D5D1B"/>
    <w:rsid w:val="00703B6E"/>
    <w:rsid w:val="00712979"/>
    <w:rsid w:val="00721DE0"/>
    <w:rsid w:val="00722A66"/>
    <w:rsid w:val="00732E83"/>
    <w:rsid w:val="0074195E"/>
    <w:rsid w:val="0075209A"/>
    <w:rsid w:val="0076789B"/>
    <w:rsid w:val="00770E83"/>
    <w:rsid w:val="00772839"/>
    <w:rsid w:val="007801B4"/>
    <w:rsid w:val="0078328E"/>
    <w:rsid w:val="0078550E"/>
    <w:rsid w:val="00793B0C"/>
    <w:rsid w:val="007A1121"/>
    <w:rsid w:val="007B2565"/>
    <w:rsid w:val="007B605F"/>
    <w:rsid w:val="007B7255"/>
    <w:rsid w:val="007C3732"/>
    <w:rsid w:val="007C43B7"/>
    <w:rsid w:val="007D6A82"/>
    <w:rsid w:val="007F1721"/>
    <w:rsid w:val="007F2C43"/>
    <w:rsid w:val="007F5EB6"/>
    <w:rsid w:val="007F5F8D"/>
    <w:rsid w:val="00803727"/>
    <w:rsid w:val="00804AE8"/>
    <w:rsid w:val="008169FE"/>
    <w:rsid w:val="00820C97"/>
    <w:rsid w:val="0082793A"/>
    <w:rsid w:val="00832547"/>
    <w:rsid w:val="00840533"/>
    <w:rsid w:val="00840537"/>
    <w:rsid w:val="00841BC1"/>
    <w:rsid w:val="00861B76"/>
    <w:rsid w:val="00862996"/>
    <w:rsid w:val="00875E8F"/>
    <w:rsid w:val="00877BE1"/>
    <w:rsid w:val="00881D37"/>
    <w:rsid w:val="008A7FA4"/>
    <w:rsid w:val="008B53BB"/>
    <w:rsid w:val="008B5947"/>
    <w:rsid w:val="008C57D8"/>
    <w:rsid w:val="008C7FEC"/>
    <w:rsid w:val="008D598C"/>
    <w:rsid w:val="008E6AE1"/>
    <w:rsid w:val="008E78A3"/>
    <w:rsid w:val="009126BD"/>
    <w:rsid w:val="0092042F"/>
    <w:rsid w:val="00925E3C"/>
    <w:rsid w:val="00926698"/>
    <w:rsid w:val="00933107"/>
    <w:rsid w:val="009358DB"/>
    <w:rsid w:val="00935B95"/>
    <w:rsid w:val="00937D9C"/>
    <w:rsid w:val="00944192"/>
    <w:rsid w:val="00955BF4"/>
    <w:rsid w:val="00960B07"/>
    <w:rsid w:val="00963C55"/>
    <w:rsid w:val="00980020"/>
    <w:rsid w:val="00982E56"/>
    <w:rsid w:val="009834AD"/>
    <w:rsid w:val="00995DAE"/>
    <w:rsid w:val="00996BB0"/>
    <w:rsid w:val="009A761A"/>
    <w:rsid w:val="009D020B"/>
    <w:rsid w:val="009F6F98"/>
    <w:rsid w:val="00A008A2"/>
    <w:rsid w:val="00A00C08"/>
    <w:rsid w:val="00A11D22"/>
    <w:rsid w:val="00A11D77"/>
    <w:rsid w:val="00A24C85"/>
    <w:rsid w:val="00A30587"/>
    <w:rsid w:val="00A35D9D"/>
    <w:rsid w:val="00A372E3"/>
    <w:rsid w:val="00A445B3"/>
    <w:rsid w:val="00A44CFD"/>
    <w:rsid w:val="00A54388"/>
    <w:rsid w:val="00A56096"/>
    <w:rsid w:val="00A6054D"/>
    <w:rsid w:val="00A71B2B"/>
    <w:rsid w:val="00A96C06"/>
    <w:rsid w:val="00AB2607"/>
    <w:rsid w:val="00AB729D"/>
    <w:rsid w:val="00AC0745"/>
    <w:rsid w:val="00AC17C2"/>
    <w:rsid w:val="00AC4EB4"/>
    <w:rsid w:val="00AD126B"/>
    <w:rsid w:val="00AD6123"/>
    <w:rsid w:val="00AE6F07"/>
    <w:rsid w:val="00AF0839"/>
    <w:rsid w:val="00AF0C92"/>
    <w:rsid w:val="00AF1081"/>
    <w:rsid w:val="00AF21D4"/>
    <w:rsid w:val="00B11C83"/>
    <w:rsid w:val="00B14DF2"/>
    <w:rsid w:val="00B20151"/>
    <w:rsid w:val="00B20477"/>
    <w:rsid w:val="00B26DAB"/>
    <w:rsid w:val="00B30EAE"/>
    <w:rsid w:val="00B71FBE"/>
    <w:rsid w:val="00B8217D"/>
    <w:rsid w:val="00B8256C"/>
    <w:rsid w:val="00B83A53"/>
    <w:rsid w:val="00B9171C"/>
    <w:rsid w:val="00BA2E16"/>
    <w:rsid w:val="00BC31CA"/>
    <w:rsid w:val="00BD63BA"/>
    <w:rsid w:val="00BE6ED4"/>
    <w:rsid w:val="00BE78AE"/>
    <w:rsid w:val="00BF5467"/>
    <w:rsid w:val="00C03D84"/>
    <w:rsid w:val="00C1121D"/>
    <w:rsid w:val="00C14803"/>
    <w:rsid w:val="00C229A3"/>
    <w:rsid w:val="00C46548"/>
    <w:rsid w:val="00C47A42"/>
    <w:rsid w:val="00C55C09"/>
    <w:rsid w:val="00C60F1C"/>
    <w:rsid w:val="00C622FE"/>
    <w:rsid w:val="00C64B74"/>
    <w:rsid w:val="00C7580A"/>
    <w:rsid w:val="00C822B8"/>
    <w:rsid w:val="00C85C5F"/>
    <w:rsid w:val="00CB2E9C"/>
    <w:rsid w:val="00CB77BC"/>
    <w:rsid w:val="00CB7A8E"/>
    <w:rsid w:val="00CD47F1"/>
    <w:rsid w:val="00CD5E5F"/>
    <w:rsid w:val="00CD7E7A"/>
    <w:rsid w:val="00D01243"/>
    <w:rsid w:val="00D01474"/>
    <w:rsid w:val="00D03517"/>
    <w:rsid w:val="00D03757"/>
    <w:rsid w:val="00D113F4"/>
    <w:rsid w:val="00D31380"/>
    <w:rsid w:val="00D47326"/>
    <w:rsid w:val="00D634CB"/>
    <w:rsid w:val="00D667B2"/>
    <w:rsid w:val="00D903B4"/>
    <w:rsid w:val="00DB196B"/>
    <w:rsid w:val="00DC70A6"/>
    <w:rsid w:val="00DD0099"/>
    <w:rsid w:val="00DD0154"/>
    <w:rsid w:val="00DD034D"/>
    <w:rsid w:val="00DD3EC0"/>
    <w:rsid w:val="00DE289D"/>
    <w:rsid w:val="00DE5767"/>
    <w:rsid w:val="00DE66AC"/>
    <w:rsid w:val="00DF2320"/>
    <w:rsid w:val="00E26F35"/>
    <w:rsid w:val="00E348FD"/>
    <w:rsid w:val="00E35CB3"/>
    <w:rsid w:val="00E5232F"/>
    <w:rsid w:val="00E67FAF"/>
    <w:rsid w:val="00E722F7"/>
    <w:rsid w:val="00E72A27"/>
    <w:rsid w:val="00E85219"/>
    <w:rsid w:val="00E95CBA"/>
    <w:rsid w:val="00EA18E3"/>
    <w:rsid w:val="00EF62CC"/>
    <w:rsid w:val="00F005FC"/>
    <w:rsid w:val="00F03EA3"/>
    <w:rsid w:val="00F05F94"/>
    <w:rsid w:val="00F264BF"/>
    <w:rsid w:val="00F3277F"/>
    <w:rsid w:val="00F371E6"/>
    <w:rsid w:val="00F4027B"/>
    <w:rsid w:val="00F54579"/>
    <w:rsid w:val="00F62202"/>
    <w:rsid w:val="00F65013"/>
    <w:rsid w:val="00F7648A"/>
    <w:rsid w:val="00F90D32"/>
    <w:rsid w:val="00FA170A"/>
    <w:rsid w:val="00FA419B"/>
    <w:rsid w:val="00FB17B3"/>
    <w:rsid w:val="00FE4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D3"/>
    <w:pPr>
      <w:spacing w:after="200" w:line="276" w:lineRule="auto"/>
    </w:pPr>
    <w:rPr>
      <w:rFonts w:cs="Calibri"/>
      <w:lang w:val="es-ES_tradn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04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4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04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4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4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4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49885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049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4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049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049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470049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049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049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0049975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0049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04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4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04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4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4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4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4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49967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049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4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04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049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47004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049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049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0049903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0049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049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nrique@ecampitelli.com.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ecampitelli.com.ar/" TargetMode="External"/><Relationship Id="rId5" Type="http://schemas.openxmlformats.org/officeDocument/2006/relationships/hyperlink" Target="http://200.58.121.59/dpanel" TargetMode="External"/><Relationship Id="rId4" Type="http://schemas.openxmlformats.org/officeDocument/2006/relationships/hyperlink" Target="http://www.ecampitelli/dpane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147</Words>
  <Characters>812</Characters>
  <Application>Microsoft Office Outlook</Application>
  <DocSecurity>0</DocSecurity>
  <Lines>0</Lines>
  <Paragraphs>0</Paragraphs>
  <ScaleCrop>false</ScaleCrop>
  <Company>Windows uE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ecampitelli</dc:title>
  <dc:subject/>
  <dc:creator>WinuE</dc:creator>
  <cp:keywords/>
  <dc:description/>
  <cp:lastModifiedBy>Usuario</cp:lastModifiedBy>
  <cp:revision>2</cp:revision>
  <cp:lastPrinted>2010-08-11T21:42:00Z</cp:lastPrinted>
  <dcterms:created xsi:type="dcterms:W3CDTF">2017-02-07T19:20:00Z</dcterms:created>
  <dcterms:modified xsi:type="dcterms:W3CDTF">2017-02-07T19:20:00Z</dcterms:modified>
</cp:coreProperties>
</file>